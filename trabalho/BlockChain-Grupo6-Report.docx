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8A5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noProof/>
          <w:color w:val="auto"/>
          <w:lang w:val="pt-BR"/>
        </w:rPr>
        <w:drawing>
          <wp:inline distT="0" distB="0" distL="0" distR="0" wp14:anchorId="1B4F0D4E" wp14:editId="5557350A">
            <wp:extent cx="5400040" cy="1130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242" cy="11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77B70930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3E871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75BAB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22DF10F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29AAF37" w14:textId="20DBA3B2" w:rsidR="003A5F79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  <w:r w:rsidRPr="004D2F61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  <w:t>RELATÓRIO TRABALHO PRÁTICO</w:t>
      </w:r>
    </w:p>
    <w:p w14:paraId="2523B530" w14:textId="65EABDE3" w:rsidR="00460D87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340C8DD" w14:textId="02D1B94A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B30FA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pt-BR" w:eastAsia="pt-BR"/>
        </w:rPr>
        <w:t>Mercado Peer-to-Peer (P2P) de Energia</w:t>
      </w:r>
    </w:p>
    <w:p w14:paraId="4766B81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4AB193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19844304" w14:textId="3D0C0347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  <w:t>BlockChain</w:t>
      </w:r>
    </w:p>
    <w:p w14:paraId="12971EE8" w14:textId="1FB23969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4A8954B1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182F3C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  <w:t>  Mestrado em Engenharia de Telecomunicações e Informática</w:t>
      </w:r>
    </w:p>
    <w:p w14:paraId="67CFCFB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A60B44A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5AF14AAE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75CAE03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030839C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D9D701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4BE30D2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07CBBC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C3CB1F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F84F19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A349D3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F80611B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B1A3B00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85641F3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02CBDAE" w14:textId="2A7E7E47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Metam aqui o Nome e Nº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1F756AB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Sérgio Filho 126543 </w:t>
      </w:r>
    </w:p>
    <w:p w14:paraId="768CCD24" w14:textId="03E56CA9" w:rsidR="003A5F79" w:rsidRPr="004D2F61" w:rsidRDefault="0018044F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Nuno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Silva 131395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12A6E14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1D3CBB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AFA6E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376CB671" w14:textId="0E5F2E7E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 </w:t>
      </w:r>
    </w:p>
    <w:p w14:paraId="609FE949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71C5865C" w14:textId="245DD08A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Lisboa, 202</w:t>
      </w:r>
      <w:r w:rsidR="00E800A3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5</w:t>
      </w:r>
    </w:p>
    <w:sdt>
      <w:sdtPr>
        <w:rPr>
          <w:rFonts w:asciiTheme="minorHAnsi" w:eastAsiaTheme="minorHAnsi" w:hAnsiTheme="minorHAnsi" w:cs="Times New Roman"/>
          <w:color w:val="001135" w:themeColor="text2"/>
          <w:sz w:val="22"/>
          <w:szCs w:val="22"/>
          <w:lang w:val="pt-BR" w:eastAsia="en-US"/>
        </w:rPr>
        <w:id w:val="1850373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04659" w14:textId="295F04B2" w:rsidR="00644037" w:rsidRPr="004D2F61" w:rsidRDefault="00BD5F84" w:rsidP="00376462">
          <w:pPr>
            <w:pStyle w:val="Cabealhodondice"/>
            <w:tabs>
              <w:tab w:val="left" w:pos="3195"/>
            </w:tabs>
            <w:rPr>
              <w:rFonts w:cs="Times New Roman"/>
              <w:lang w:val="pt-BR"/>
            </w:rPr>
          </w:pPr>
          <w:r>
            <w:rPr>
              <w:rFonts w:cs="Times New Roman"/>
              <w:lang w:val="pt-BR"/>
            </w:rPr>
            <w:t>Índice</w:t>
          </w:r>
          <w:r w:rsidR="00376462" w:rsidRPr="004D2F61">
            <w:rPr>
              <w:rFonts w:cs="Times New Roman"/>
              <w:lang w:val="pt-BR"/>
            </w:rPr>
            <w:tab/>
          </w:r>
        </w:p>
        <w:p w14:paraId="2E045B18" w14:textId="723F92E3" w:rsidR="007B5CC5" w:rsidRDefault="00644037">
          <w:pPr>
            <w:pStyle w:val="ndice1"/>
            <w:rPr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begin"/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instrText xml:space="preserve"> TOC \o "1-3" \h \z \u </w:instrText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separate"/>
          </w:r>
          <w:hyperlink w:anchor="_Toc195018673" w:history="1">
            <w:r w:rsidR="007B5CC5" w:rsidRPr="00324CC5">
              <w:rPr>
                <w:rStyle w:val="Hiperligao"/>
                <w:lang w:val="pt-BR"/>
              </w:rPr>
              <w:t>1</w:t>
            </w:r>
            <w:r w:rsidR="007B5CC5">
              <w:rPr>
                <w:color w:val="auto"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7B5CC5" w:rsidRPr="00324CC5">
              <w:rPr>
                <w:rStyle w:val="Hiperligao"/>
                <w:lang w:val="pt-BR"/>
              </w:rPr>
              <w:t>Introdução</w:t>
            </w:r>
            <w:r w:rsidR="007B5CC5" w:rsidRPr="00324CC5">
              <w:rPr>
                <w:rStyle w:val="Hiperligao"/>
                <w:rFonts w:ascii="Arial" w:hAnsi="Arial" w:cs="Arial"/>
                <w:lang w:val="pt-BR"/>
              </w:rPr>
              <w:t> </w:t>
            </w:r>
            <w:r w:rsidR="007B5CC5">
              <w:rPr>
                <w:webHidden/>
              </w:rPr>
              <w:tab/>
            </w:r>
            <w:r w:rsidR="007B5CC5">
              <w:rPr>
                <w:webHidden/>
              </w:rPr>
              <w:fldChar w:fldCharType="begin"/>
            </w:r>
            <w:r w:rsidR="007B5CC5">
              <w:rPr>
                <w:webHidden/>
              </w:rPr>
              <w:instrText xml:space="preserve"> PAGEREF _Toc195018673 \h </w:instrText>
            </w:r>
            <w:r w:rsidR="007B5CC5">
              <w:rPr>
                <w:webHidden/>
              </w:rPr>
            </w:r>
            <w:r w:rsidR="007B5CC5">
              <w:rPr>
                <w:webHidden/>
              </w:rPr>
              <w:fldChar w:fldCharType="separate"/>
            </w:r>
            <w:r w:rsidR="007B5CC5">
              <w:rPr>
                <w:webHidden/>
              </w:rPr>
              <w:t>3</w:t>
            </w:r>
            <w:r w:rsidR="007B5CC5">
              <w:rPr>
                <w:webHidden/>
              </w:rPr>
              <w:fldChar w:fldCharType="end"/>
            </w:r>
          </w:hyperlink>
        </w:p>
        <w:p w14:paraId="78278274" w14:textId="6C8480CA" w:rsidR="007B5CC5" w:rsidRDefault="007B5CC5">
          <w:pPr>
            <w:pStyle w:val="ndice1"/>
            <w:rPr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5018674" w:history="1">
            <w:r w:rsidRPr="00324CC5">
              <w:rPr>
                <w:rStyle w:val="Hiperligao"/>
                <w:lang w:val="pt-BR"/>
              </w:rPr>
              <w:t>2</w:t>
            </w:r>
            <w:r>
              <w:rPr>
                <w:color w:val="auto"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324CC5">
              <w:rPr>
                <w:rStyle w:val="Hiperligao"/>
                <w:lang w:val="pt-BR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_Toc195018674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C49B12" w14:textId="6F89751B" w:rsidR="007B5CC5" w:rsidRDefault="007B5CC5">
          <w:pPr>
            <w:pStyle w:val="ndice2"/>
            <w:tabs>
              <w:tab w:val="left" w:pos="851"/>
            </w:tabs>
            <w:rPr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5018675" w:history="1">
            <w:r w:rsidRPr="00324CC5">
              <w:rPr>
                <w:rStyle w:val="Hiperligao"/>
                <w:lang w:val="pt-BR"/>
              </w:rPr>
              <w:t>2.1</w:t>
            </w:r>
            <w:r>
              <w:rPr>
                <w:color w:val="auto"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324CC5">
              <w:rPr>
                <w:rStyle w:val="Hiperligao"/>
                <w:lang w:val="pt-BR"/>
              </w:rPr>
              <w:t>Gráfico 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_Toc195018675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7DCFFC" w14:textId="7AB60C07" w:rsidR="007B5CC5" w:rsidRDefault="007B5CC5">
          <w:pPr>
            <w:pStyle w:val="ndice1"/>
            <w:rPr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5018676" w:history="1">
            <w:r w:rsidRPr="00324CC5">
              <w:rPr>
                <w:rStyle w:val="Hiperligao"/>
                <w:rFonts w:cs="Times New Roman"/>
                <w:lang w:val="pt-BR"/>
              </w:rPr>
              <w:t>3</w:t>
            </w:r>
            <w:r>
              <w:rPr>
                <w:color w:val="auto"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324CC5">
              <w:rPr>
                <w:rStyle w:val="Hiperligao"/>
                <w:rFonts w:cs="Times New Roman"/>
                <w:lang w:val="pt-BR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_Toc195018676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5786B8" w14:textId="30A0FD92" w:rsidR="00644037" w:rsidRPr="004D2F61" w:rsidRDefault="00644037">
          <w:pPr>
            <w:rPr>
              <w:lang w:val="pt-BR"/>
            </w:rPr>
          </w:pPr>
          <w:r w:rsidRPr="00827E7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BR"/>
            </w:rPr>
            <w:fldChar w:fldCharType="end"/>
          </w:r>
        </w:p>
      </w:sdtContent>
    </w:sdt>
    <w:p w14:paraId="0D24E4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5B635684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CFAECFC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36A7DD6" w14:textId="77777777" w:rsidR="007B5CC5" w:rsidRDefault="007B5CC5">
      <w:pPr>
        <w:spacing w:after="20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br w:type="page"/>
      </w:r>
    </w:p>
    <w:p w14:paraId="39755FCA" w14:textId="2FE6183B" w:rsidR="003A5F79" w:rsidRPr="004D2F61" w:rsidRDefault="003A5F79" w:rsidP="003A5F79">
      <w:pPr>
        <w:pStyle w:val="Ttulo1"/>
        <w:rPr>
          <w:lang w:val="pt-BR"/>
        </w:rPr>
      </w:pPr>
      <w:r w:rsidRPr="004D2F61">
        <w:rPr>
          <w:lang w:val="pt-BR"/>
        </w:rPr>
        <w:lastRenderedPageBreak/>
        <w:fldChar w:fldCharType="begin"/>
      </w:r>
      <w:r w:rsidRPr="004D2F61">
        <w:rPr>
          <w:lang w:val="pt-BR"/>
        </w:rPr>
        <w:instrText xml:space="preserve"> XE "1" </w:instrText>
      </w:r>
      <w:r w:rsidRPr="004D2F61">
        <w:rPr>
          <w:lang w:val="pt-BR"/>
        </w:rPr>
        <w:fldChar w:fldCharType="end"/>
      </w:r>
      <w:bookmarkStart w:id="0" w:name="_Toc195018673"/>
      <w:r w:rsidR="00812CD5" w:rsidRPr="004D2F61">
        <w:rPr>
          <w:lang w:val="pt-BR"/>
        </w:rPr>
        <w:t>Introdução</w:t>
      </w:r>
      <w:r w:rsidRPr="004D2F61">
        <w:rPr>
          <w:lang w:val="pt-BR"/>
        </w:rPr>
        <w:t> </w:t>
      </w:r>
      <w:bookmarkEnd w:id="0"/>
      <w:r w:rsidRPr="004D2F61">
        <w:rPr>
          <w:lang w:val="pt-BR"/>
        </w:rPr>
        <w:t> </w:t>
      </w:r>
    </w:p>
    <w:p w14:paraId="14A7583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  </w:t>
      </w:r>
    </w:p>
    <w:p w14:paraId="62A5A80D" w14:textId="0DD31A32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transição energética rumo a um modelo mais sustentável tem promovido a descentralização da produção de eletricidade, impulsionada pelo aumento da adoção de fontes de energia renovável, como a energia solar fotovoltaica. Neste contexto, surgem novos paradigmas para o mercado energético, entre os quais se destaca o conceito de mercado Peer-to-Peer (P2P) de energia, onde os próprios consumidores podem também atuar como produtores (prosumidores), trocando energia diretamente entre si. Este modelo visa aumentar a eficiência, reduzir custos de intermediação e potenciar a democratização do acesso à energia.</w:t>
      </w:r>
    </w:p>
    <w:p w14:paraId="082CE24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CF17251" w14:textId="325DCBBA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desenvolvimento de um mercado energético P2P levanta desafios significativos em termos de confiança, transparência e segurança nas transações entre participantes. A tecnologia blockchain, ao permitir a execução de contratos inteligentes (smart contracts) imutáveis e auditáveis, apresenta-se como uma solução promissora para assegurar a fiabilidade e automatização destes mercados descentralizados. Em particular, a plataforma Ethereum, combinada com a linguagem de programação Solidity, tem vindo a ser amplamente utilizada no desenvolvimento de aplicações descentralizadas (dApps) no domínio energético.</w:t>
      </w:r>
    </w:p>
    <w:p w14:paraId="15BB73EE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35B3785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relatório apresenta o desenvolvimento de uma plataforma digital baseada em blockchain para um mercado P2P de energia, onde produtores de energia renovável, nomeadamente com painéis solares, podem vender os seus excedentes diretamente a consumidores interessados, sem necessidade de um intermediário centralizado. O frontend da aplicação será desenvolvido em React.js, proporcionando uma interface interativa e intuitiva para os utilizadores finais.</w:t>
      </w:r>
    </w:p>
    <w:p w14:paraId="6D6DBCC9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5F05233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Para sustentar esta proposta, é realizada uma revisão do estado da arte, abordando os principais trabalhos académicos e aplicações existentes nesta área, destacando-se as vantagens e limitações dos modelos atuais. O relatório explora ainda um caso de uso concreto, que será implementado como prova de conceito, incluindo a modelação do sistema através de diagramas UML e de estados, de forma a clarificar o comportamento da plataforma e as interações entre os seus componentes principais.</w:t>
      </w:r>
    </w:p>
    <w:p w14:paraId="0F8E26A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6E0A2F6" w14:textId="5B6D8A04" w:rsidR="00F87E07" w:rsidRPr="004D2F61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trabalho pretende contribuir para o avanço do conhecimento na área dos mercados energéticos descentralizados, promovendo soluções tecnológicas inovadoras que apoiem os objetivos de sustentabilidade, autonomia energética e participação ativa dos cidadãos na transição energética.</w:t>
      </w:r>
    </w:p>
    <w:p w14:paraId="061FB445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61C470A8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7943DE5C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DCEA25C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7DD841F6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820ECDB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A85D38C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A899645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663BFA91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C0C7F38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99AB95C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21DA9FF" w14:textId="77777777" w:rsidR="00F87E07" w:rsidRPr="004D2F61" w:rsidRDefault="00F87E07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5E5AAEF" w14:textId="50A04558" w:rsidR="003A5F79" w:rsidRPr="004D2F61" w:rsidRDefault="00BD5F84" w:rsidP="003A5F79">
      <w:pPr>
        <w:pStyle w:val="Ttulo1"/>
        <w:rPr>
          <w:lang w:val="pt-BR"/>
        </w:rPr>
      </w:pPr>
      <w:bookmarkStart w:id="1" w:name="_Toc195018674"/>
      <w:r>
        <w:rPr>
          <w:lang w:val="pt-BR"/>
        </w:rPr>
        <w:lastRenderedPageBreak/>
        <w:t>Desenvolvimento</w:t>
      </w:r>
      <w:bookmarkEnd w:id="1"/>
    </w:p>
    <w:p w14:paraId="4850FFD0" w14:textId="11674519" w:rsidR="00B30FAB" w:rsidRPr="00BD5F84" w:rsidRDefault="00BD5F84" w:rsidP="00E76DF2">
      <w:pPr>
        <w:pStyle w:val="Ttulo2"/>
        <w:rPr>
          <w:lang w:val="pt-BR"/>
        </w:rPr>
      </w:pPr>
      <w:bookmarkStart w:id="2" w:name="_Toc195018675"/>
      <w:r>
        <w:rPr>
          <w:lang w:val="pt-BR"/>
        </w:rPr>
        <w:t>Gráfico UML</w:t>
      </w:r>
      <w:bookmarkEnd w:id="2"/>
    </w:p>
    <w:p w14:paraId="04179D42" w14:textId="47DC4AC8" w:rsidR="00B30FAB" w:rsidRDefault="00BD5F84" w:rsidP="00B30FAB">
      <w:pPr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692DA415" wp14:editId="060388B5">
            <wp:extent cx="6120130" cy="6120130"/>
            <wp:effectExtent l="0" t="0" r="0" b="0"/>
            <wp:docPr id="585244833" name="Imagem 1" descr="Uma imagem com texto,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4833" name="Imagem 1" descr="Uma imagem com texto, diagram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8CD5" w14:textId="7B4D2417" w:rsidR="00BD5F84" w:rsidRDefault="00BD5F84">
      <w:pPr>
        <w:spacing w:after="200"/>
        <w:rPr>
          <w:lang w:val="pt-BR" w:eastAsia="pt-BR"/>
        </w:rPr>
      </w:pPr>
      <w:r>
        <w:rPr>
          <w:lang w:val="pt-BR" w:eastAsia="pt-BR"/>
        </w:rPr>
        <w:br w:type="page"/>
      </w:r>
    </w:p>
    <w:p w14:paraId="2E3DFE3C" w14:textId="405B6EF8" w:rsidR="003A5F79" w:rsidRPr="00AF04AE" w:rsidRDefault="003A5F79" w:rsidP="003A5F79">
      <w:pPr>
        <w:pStyle w:val="Ttulo1"/>
        <w:rPr>
          <w:rFonts w:cs="Times New Roman"/>
          <w:lang w:val="pt-BR"/>
        </w:rPr>
      </w:pPr>
      <w:bookmarkStart w:id="3" w:name="_Toc195018676"/>
      <w:r w:rsidRPr="00AF04AE">
        <w:rPr>
          <w:rFonts w:cs="Times New Roman"/>
          <w:lang w:val="pt-BR"/>
        </w:rPr>
        <w:lastRenderedPageBreak/>
        <w:t>Conclusão</w:t>
      </w:r>
      <w:bookmarkEnd w:id="3"/>
      <w:r w:rsidRPr="00AF04AE">
        <w:rPr>
          <w:rFonts w:cs="Times New Roman"/>
          <w:lang w:val="pt-BR"/>
        </w:rPr>
        <w:t> </w:t>
      </w:r>
    </w:p>
    <w:p w14:paraId="5EDB9073" w14:textId="77777777" w:rsidR="00665C6D" w:rsidRPr="00AF04AE" w:rsidRDefault="00665C6D" w:rsidP="00665C6D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14:paraId="57BDDC49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crescente descentralização do setor energético, aliada à necessidade urgente de soluções mais sustentáveis e eficientes, tem impulsionado o aparecimento de novos modelos de transação e gestão de energia, entre os quais se destaca o mercado Peer-to-Peer (P2P). Este relatório apresentou o desenvolvimento de uma plataforma descentralizada, suportada por tecnologia blockchain, que permite a produtores e consumidores de energia renovável transacionarem eletricidade de forma direta, segura e transparente, sem a intervenção de um operador central.</w:t>
      </w:r>
    </w:p>
    <w:p w14:paraId="29B8B0BE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D6122CB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Ao recorrer à infraestrutura da Ethereum e à programação de smart contracts em Solidity, foi possível garantir a automatização e imutabilidade das regras de negociação, bem como o registo auditável das transações. A integração com uma interface desenvolvida em React.js permitiu criar uma experiência de utilização acessível e funcional, facilitando a participação ativa dos utilizadores no mercado energético digital.</w:t>
      </w:r>
    </w:p>
    <w:p w14:paraId="0280A150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BB92C3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Através da modelação do sistema com diagramas UML e de estados, foi possível estruturar logicamente as interações e o comportamento da plataforma, assegurando coerência entre os requisitos funcionais e a arquitetura técnica implementada. O caso de uso desenvolvido serve como prova de conceito de viabilidade tecnológica para este tipo de mercados, e evidencia o potencial da blockchain como facilitador de novos modelos económicos descentralizados no setor da energia.</w:t>
      </w:r>
    </w:p>
    <w:p w14:paraId="29E11B23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BDAD532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Apesar dos avanços alcançados, é importante reconhecer que subsistem desafios relevantes, nomeadamente ao nível da escalabilidade da blockchain, da regulação legal e da integração com as redes elétricas tradicionais. Como trabalho futuro, propõe-se o estudo de mecanismos de tarifação dinâmica, integração com dispositivos IoT para monitorização em tempo real da produção e consumo de energia, bem como a implementação de mecanismos de consenso mais eficientes, como o Proof-of-Stake.</w:t>
      </w:r>
    </w:p>
    <w:p w14:paraId="5531C3F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0C19D378" w14:textId="7136DA27" w:rsidR="003F58B5" w:rsidRPr="00AF04AE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Em suma, este projeto demonstra que a tecnologia blockchain pode desempenhar um papel central na construção de ecossistemas energéticos mais justos, descentralizados e resilientes, alinhados com os princípios da transição energética e da economia verde.</w:t>
      </w:r>
      <w:r w:rsidR="00E46E4E"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gráfica, comprovam a funcionalidade e oferecem insights sobre a distribuição de comprimentos de onda na rede</w:t>
      </w:r>
      <w:r w:rsidR="00E46E4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55D2571E" w14:textId="77777777" w:rsidR="003F58B5" w:rsidRPr="00AF04AE" w:rsidRDefault="003F58B5" w:rsidP="003F58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2ECA89D" w14:textId="7E6E91AB" w:rsidR="000C44D6" w:rsidRPr="00B30FAB" w:rsidRDefault="003F58B5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Com isso, conclui-se que a abordagem adotada foi eficaz para projetar uma rede óptica eficiente e resiliente, atendendo aos requisitos de desempenho e disponibilidade. O uso de técnicas consolidadas de roteamento e simulação mostrou-se essencial para o sucesso do projeto.</w:t>
      </w:r>
    </w:p>
    <w:sectPr w:rsidR="000C44D6" w:rsidRPr="00B30FAB" w:rsidSect="008425EE">
      <w:headerReference w:type="default" r:id="rId16"/>
      <w:footerReference w:type="first" r:id="rId17"/>
      <w:pgSz w:w="11906" w:h="16838" w:code="9"/>
      <w:pgMar w:top="1871" w:right="1134" w:bottom="1440" w:left="1134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A7AF" w14:textId="77777777" w:rsidR="00B731B4" w:rsidRDefault="00B731B4" w:rsidP="00A73B81">
      <w:r>
        <w:separator/>
      </w:r>
    </w:p>
  </w:endnote>
  <w:endnote w:type="continuationSeparator" w:id="0">
    <w:p w14:paraId="7CC4CAC9" w14:textId="77777777" w:rsidR="00B731B4" w:rsidRDefault="00B731B4" w:rsidP="00A7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">
    <w:altName w:val="Khmer UI"/>
    <w:charset w:val="00"/>
    <w:family w:val="swiss"/>
    <w:pitch w:val="variable"/>
    <w:sig w:usb0="A00002FF" w:usb1="700078FB" w:usb2="00010000" w:usb3="00000000" w:csb0="0000019F" w:csb1="00000000"/>
  </w:font>
  <w:font w:name="Nokia Pure Text Light">
    <w:altName w:val="Leelawadee UI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altName w:val="Sylfaen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kia Pure Text DFLT">
    <w:altName w:val="Cambria"/>
    <w:panose1 w:val="00000000000000000000"/>
    <w:charset w:val="00"/>
    <w:family w:val="roman"/>
    <w:notTrueType/>
    <w:pitch w:val="default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98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9"/>
      <w:gridCol w:w="3054"/>
      <w:gridCol w:w="3269"/>
    </w:tblGrid>
    <w:tr w:rsidR="00645C6F" w:rsidRPr="00A73B81" w14:paraId="1AA06DDD" w14:textId="77777777" w:rsidTr="004335A4">
      <w:tc>
        <w:tcPr>
          <w:tcW w:w="3479" w:type="dxa"/>
          <w:hideMark/>
        </w:tcPr>
        <w:p w14:paraId="0B6A766E" w14:textId="6DA8C4AA" w:rsidR="00645C6F" w:rsidRPr="00A73B81" w:rsidRDefault="00645C6F" w:rsidP="00CB375F">
          <w:pPr>
            <w:spacing w:line="276" w:lineRule="auto"/>
            <w:rPr>
              <w:sz w:val="16"/>
            </w:rPr>
          </w:pPr>
        </w:p>
      </w:tc>
      <w:tc>
        <w:tcPr>
          <w:tcW w:w="3054" w:type="dxa"/>
        </w:tcPr>
        <w:p w14:paraId="0E4E1442" w14:textId="77777777" w:rsidR="00645C6F" w:rsidRPr="00A73B81" w:rsidRDefault="00645C6F" w:rsidP="00CB375F">
          <w:pPr>
            <w:spacing w:line="276" w:lineRule="auto"/>
            <w:rPr>
              <w:sz w:val="16"/>
              <w:lang w:eastAsia="en-GB"/>
            </w:rPr>
          </w:pPr>
        </w:p>
      </w:tc>
      <w:tc>
        <w:tcPr>
          <w:tcW w:w="3269" w:type="dxa"/>
        </w:tcPr>
        <w:p w14:paraId="646BE797" w14:textId="7E8DA351" w:rsidR="00645C6F" w:rsidRPr="00A73B81" w:rsidRDefault="00645C6F" w:rsidP="00CB375F">
          <w:pPr>
            <w:spacing w:line="276" w:lineRule="auto"/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</w:p>
      </w:tc>
    </w:tr>
  </w:tbl>
  <w:p w14:paraId="17A3813E" w14:textId="77777777" w:rsidR="00645C6F" w:rsidRPr="00CB375F" w:rsidRDefault="00645C6F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8CB81" w14:textId="77777777" w:rsidR="00B731B4" w:rsidRDefault="00B731B4" w:rsidP="00A73B81">
      <w:r>
        <w:separator/>
      </w:r>
    </w:p>
  </w:footnote>
  <w:footnote w:type="continuationSeparator" w:id="0">
    <w:p w14:paraId="3DA2E864" w14:textId="77777777" w:rsidR="00B731B4" w:rsidRDefault="00B731B4" w:rsidP="00A7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61836" w14:textId="23FF22C6" w:rsidR="00645C6F" w:rsidRPr="008179D0" w:rsidRDefault="00645C6F" w:rsidP="00CB375F">
    <w:pPr>
      <w:tabs>
        <w:tab w:val="left" w:pos="221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AF4"/>
    <w:multiLevelType w:val="multilevel"/>
    <w:tmpl w:val="CC0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5F8F"/>
    <w:multiLevelType w:val="multilevel"/>
    <w:tmpl w:val="9CC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40638"/>
    <w:multiLevelType w:val="multilevel"/>
    <w:tmpl w:val="89A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14FF2"/>
    <w:multiLevelType w:val="multilevel"/>
    <w:tmpl w:val="78FA7FD4"/>
    <w:lvl w:ilvl="0">
      <w:start w:val="1"/>
      <w:numFmt w:val="decimal"/>
      <w:pStyle w:val="Ttulo1"/>
      <w:lvlText w:val="%1"/>
      <w:lvlJc w:val="left"/>
      <w:pPr>
        <w:ind w:left="851" w:hanging="851"/>
      </w:pPr>
      <w:rPr>
        <w:rFonts w:hint="default"/>
        <w:sz w:val="44"/>
        <w:szCs w:val="44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rFonts w:hint="default"/>
        <w:color w:val="auto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51" w:hanging="851"/>
      </w:pPr>
      <w:rPr>
        <w:rFonts w:hint="default"/>
        <w:i w:val="0"/>
        <w:color w:val="124191" w:themeColor="text1"/>
      </w:rPr>
    </w:lvl>
    <w:lvl w:ilvl="4">
      <w:start w:val="1"/>
      <w:numFmt w:val="decimal"/>
      <w:pStyle w:val="Ttulo5"/>
      <w:lvlText w:val="%1.%2.%3.%4.%5"/>
      <w:lvlJc w:val="left"/>
      <w:pPr>
        <w:ind w:left="851" w:hanging="851"/>
      </w:pPr>
      <w:rPr>
        <w:rFonts w:hint="default"/>
        <w:color w:val="124191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E7023A"/>
    <w:multiLevelType w:val="hybridMultilevel"/>
    <w:tmpl w:val="86920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2A86"/>
    <w:multiLevelType w:val="multilevel"/>
    <w:tmpl w:val="3A2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3300B"/>
    <w:multiLevelType w:val="hybridMultilevel"/>
    <w:tmpl w:val="8606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A7A52"/>
    <w:multiLevelType w:val="multilevel"/>
    <w:tmpl w:val="259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1"/>
        </w:tabs>
        <w:ind w:left="2381" w:hanging="8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8"/>
        </w:tabs>
        <w:ind w:left="2948" w:hanging="1100"/>
      </w:pPr>
      <w:rPr>
        <w:rFonts w:hint="default"/>
      </w:rPr>
    </w:lvl>
    <w:lvl w:ilvl="5">
      <w:start w:val="1"/>
      <w:numFmt w:val="decimal"/>
      <w:pStyle w:val="Simplenumbering"/>
      <w:lvlText w:val="%1.%2.%3.%4.%5.%6."/>
      <w:lvlJc w:val="left"/>
      <w:pPr>
        <w:tabs>
          <w:tab w:val="num" w:pos="3402"/>
        </w:tabs>
        <w:ind w:left="3402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42CF2"/>
    <w:multiLevelType w:val="multilevel"/>
    <w:tmpl w:val="AB406038"/>
    <w:lvl w:ilvl="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91"/>
        </w:tabs>
        <w:ind w:left="1491" w:hanging="357"/>
      </w:pPr>
      <w:rPr>
        <w:rFonts w:ascii="Symbol" w:hAnsi="Symbol" w:hint="default"/>
        <w:color w:val="001135" w:themeColor="text2"/>
      </w:rPr>
    </w:lvl>
    <w:lvl w:ilvl="3">
      <w:start w:val="1"/>
      <w:numFmt w:val="bullet"/>
      <w:lvlText w:val="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11"/>
        </w:tabs>
        <w:ind w:left="2211" w:hanging="346"/>
      </w:pPr>
      <w:rPr>
        <w:rFonts w:ascii="Symbol" w:hAnsi="Symbol" w:hint="default"/>
        <w:color w:val="001135" w:themeColor="text2"/>
      </w:rPr>
    </w:lvl>
    <w:lvl w:ilvl="5">
      <w:start w:val="1"/>
      <w:numFmt w:val="bullet"/>
      <w:lvlText w:val=""/>
      <w:lvlJc w:val="left"/>
      <w:pPr>
        <w:tabs>
          <w:tab w:val="num" w:pos="2569"/>
        </w:tabs>
        <w:ind w:left="2569" w:hanging="35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26"/>
        </w:tabs>
        <w:ind w:left="2926" w:hanging="35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289"/>
        </w:tabs>
        <w:ind w:left="3289" w:hanging="363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75D8E"/>
    <w:multiLevelType w:val="hybridMultilevel"/>
    <w:tmpl w:val="B6B6F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13098"/>
    <w:multiLevelType w:val="multilevel"/>
    <w:tmpl w:val="D89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A7E43"/>
    <w:multiLevelType w:val="multilevel"/>
    <w:tmpl w:val="35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3" w15:restartNumberingAfterBreak="0">
    <w:nsid w:val="3C7A4CBA"/>
    <w:multiLevelType w:val="multilevel"/>
    <w:tmpl w:val="785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7E244A"/>
    <w:multiLevelType w:val="multilevel"/>
    <w:tmpl w:val="A4E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C84F5C"/>
    <w:multiLevelType w:val="multilevel"/>
    <w:tmpl w:val="782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F7819"/>
    <w:multiLevelType w:val="hybridMultilevel"/>
    <w:tmpl w:val="6CDA4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210A6"/>
    <w:multiLevelType w:val="hybridMultilevel"/>
    <w:tmpl w:val="808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81EF5"/>
    <w:multiLevelType w:val="hybridMultilevel"/>
    <w:tmpl w:val="91503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C1FB2"/>
    <w:multiLevelType w:val="multilevel"/>
    <w:tmpl w:val="5D1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74D0D"/>
    <w:multiLevelType w:val="multilevel"/>
    <w:tmpl w:val="7FD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E934A1"/>
    <w:multiLevelType w:val="multilevel"/>
    <w:tmpl w:val="A11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635F7"/>
    <w:multiLevelType w:val="multilevel"/>
    <w:tmpl w:val="0F2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AF004C"/>
    <w:multiLevelType w:val="multilevel"/>
    <w:tmpl w:val="295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BF3D3B"/>
    <w:multiLevelType w:val="multilevel"/>
    <w:tmpl w:val="858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4D5EB4"/>
    <w:multiLevelType w:val="multilevel"/>
    <w:tmpl w:val="BEA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751BED"/>
    <w:multiLevelType w:val="multilevel"/>
    <w:tmpl w:val="0E7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10F76"/>
    <w:multiLevelType w:val="multilevel"/>
    <w:tmpl w:val="AA0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6A72FC"/>
    <w:multiLevelType w:val="multilevel"/>
    <w:tmpl w:val="EE5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221074">
    <w:abstractNumId w:val="12"/>
  </w:num>
  <w:num w:numId="2" w16cid:durableId="1126849637">
    <w:abstractNumId w:val="3"/>
  </w:num>
  <w:num w:numId="3" w16cid:durableId="102657428">
    <w:abstractNumId w:val="8"/>
  </w:num>
  <w:num w:numId="4" w16cid:durableId="504709723">
    <w:abstractNumId w:val="7"/>
  </w:num>
  <w:num w:numId="5" w16cid:durableId="771122397">
    <w:abstractNumId w:val="28"/>
  </w:num>
  <w:num w:numId="6" w16cid:durableId="521935670">
    <w:abstractNumId w:val="27"/>
  </w:num>
  <w:num w:numId="7" w16cid:durableId="725186432">
    <w:abstractNumId w:val="5"/>
  </w:num>
  <w:num w:numId="8" w16cid:durableId="1359313517">
    <w:abstractNumId w:val="24"/>
  </w:num>
  <w:num w:numId="9" w16cid:durableId="21513478">
    <w:abstractNumId w:val="20"/>
  </w:num>
  <w:num w:numId="10" w16cid:durableId="314140823">
    <w:abstractNumId w:val="22"/>
  </w:num>
  <w:num w:numId="11" w16cid:durableId="278804020">
    <w:abstractNumId w:val="1"/>
  </w:num>
  <w:num w:numId="12" w16cid:durableId="1840610569">
    <w:abstractNumId w:val="25"/>
  </w:num>
  <w:num w:numId="13" w16cid:durableId="720132320">
    <w:abstractNumId w:val="23"/>
  </w:num>
  <w:num w:numId="14" w16cid:durableId="1868524829">
    <w:abstractNumId w:val="2"/>
  </w:num>
  <w:num w:numId="15" w16cid:durableId="1515605944">
    <w:abstractNumId w:val="14"/>
  </w:num>
  <w:num w:numId="16" w16cid:durableId="122619718">
    <w:abstractNumId w:val="13"/>
  </w:num>
  <w:num w:numId="17" w16cid:durableId="821702375">
    <w:abstractNumId w:val="6"/>
  </w:num>
  <w:num w:numId="18" w16cid:durableId="870265903">
    <w:abstractNumId w:val="16"/>
  </w:num>
  <w:num w:numId="19" w16cid:durableId="1183858404">
    <w:abstractNumId w:val="18"/>
  </w:num>
  <w:num w:numId="20" w16cid:durableId="2059236611">
    <w:abstractNumId w:val="4"/>
  </w:num>
  <w:num w:numId="21" w16cid:durableId="182480699">
    <w:abstractNumId w:val="8"/>
  </w:num>
  <w:num w:numId="22" w16cid:durableId="682823214">
    <w:abstractNumId w:val="8"/>
  </w:num>
  <w:num w:numId="23" w16cid:durableId="1621644085">
    <w:abstractNumId w:val="8"/>
  </w:num>
  <w:num w:numId="24" w16cid:durableId="1161966637">
    <w:abstractNumId w:val="17"/>
  </w:num>
  <w:num w:numId="25" w16cid:durableId="1051001324">
    <w:abstractNumId w:val="21"/>
  </w:num>
  <w:num w:numId="26" w16cid:durableId="1228876521">
    <w:abstractNumId w:val="15"/>
  </w:num>
  <w:num w:numId="27" w16cid:durableId="373695066">
    <w:abstractNumId w:val="9"/>
  </w:num>
  <w:num w:numId="28" w16cid:durableId="1606115087">
    <w:abstractNumId w:val="0"/>
  </w:num>
  <w:num w:numId="29" w16cid:durableId="100223168">
    <w:abstractNumId w:val="26"/>
  </w:num>
  <w:num w:numId="30" w16cid:durableId="552808291">
    <w:abstractNumId w:val="10"/>
  </w:num>
  <w:num w:numId="31" w16cid:durableId="1279988749">
    <w:abstractNumId w:val="11"/>
  </w:num>
  <w:num w:numId="32" w16cid:durableId="571546925">
    <w:abstractNumId w:val="19"/>
  </w:num>
  <w:num w:numId="33" w16cid:durableId="244532484">
    <w:abstractNumId w:val="3"/>
  </w:num>
  <w:num w:numId="34" w16cid:durableId="534738353">
    <w:abstractNumId w:val="3"/>
  </w:num>
  <w:num w:numId="35" w16cid:durableId="1531839678">
    <w:abstractNumId w:val="3"/>
  </w:num>
  <w:num w:numId="36" w16cid:durableId="1476532866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D"/>
    <w:rsid w:val="00003031"/>
    <w:rsid w:val="00005D60"/>
    <w:rsid w:val="0002218F"/>
    <w:rsid w:val="00024402"/>
    <w:rsid w:val="00031239"/>
    <w:rsid w:val="000315BE"/>
    <w:rsid w:val="000411D2"/>
    <w:rsid w:val="00042D8D"/>
    <w:rsid w:val="000462D3"/>
    <w:rsid w:val="00047A52"/>
    <w:rsid w:val="00057808"/>
    <w:rsid w:val="00072ED1"/>
    <w:rsid w:val="000755A2"/>
    <w:rsid w:val="00075A03"/>
    <w:rsid w:val="000900F1"/>
    <w:rsid w:val="000A2628"/>
    <w:rsid w:val="000A72FC"/>
    <w:rsid w:val="000B1C50"/>
    <w:rsid w:val="000B59AB"/>
    <w:rsid w:val="000C17F5"/>
    <w:rsid w:val="000C1DC8"/>
    <w:rsid w:val="000C44D6"/>
    <w:rsid w:val="000D0E35"/>
    <w:rsid w:val="000D346A"/>
    <w:rsid w:val="000D38B2"/>
    <w:rsid w:val="000D7102"/>
    <w:rsid w:val="000E1807"/>
    <w:rsid w:val="000E6E4B"/>
    <w:rsid w:val="000F48C6"/>
    <w:rsid w:val="000F5EE6"/>
    <w:rsid w:val="00100188"/>
    <w:rsid w:val="0010224A"/>
    <w:rsid w:val="001046DD"/>
    <w:rsid w:val="001048EB"/>
    <w:rsid w:val="0011223D"/>
    <w:rsid w:val="00116786"/>
    <w:rsid w:val="00122D44"/>
    <w:rsid w:val="00130D9C"/>
    <w:rsid w:val="0013236A"/>
    <w:rsid w:val="001400EC"/>
    <w:rsid w:val="00140127"/>
    <w:rsid w:val="00143197"/>
    <w:rsid w:val="001455F7"/>
    <w:rsid w:val="00146ED9"/>
    <w:rsid w:val="00153BCB"/>
    <w:rsid w:val="00154FD8"/>
    <w:rsid w:val="00155971"/>
    <w:rsid w:val="001559F3"/>
    <w:rsid w:val="001578BD"/>
    <w:rsid w:val="00157A20"/>
    <w:rsid w:val="00157C63"/>
    <w:rsid w:val="00161F06"/>
    <w:rsid w:val="0016470A"/>
    <w:rsid w:val="00164D8E"/>
    <w:rsid w:val="00175230"/>
    <w:rsid w:val="0017766D"/>
    <w:rsid w:val="0018044F"/>
    <w:rsid w:val="00181866"/>
    <w:rsid w:val="00182C81"/>
    <w:rsid w:val="00187B5A"/>
    <w:rsid w:val="00190038"/>
    <w:rsid w:val="00193351"/>
    <w:rsid w:val="00196280"/>
    <w:rsid w:val="00196FB0"/>
    <w:rsid w:val="00197DE3"/>
    <w:rsid w:val="001B0C6C"/>
    <w:rsid w:val="001B19DB"/>
    <w:rsid w:val="001B2E09"/>
    <w:rsid w:val="001C4EFB"/>
    <w:rsid w:val="001D51B5"/>
    <w:rsid w:val="001E1D40"/>
    <w:rsid w:val="001E6735"/>
    <w:rsid w:val="001E73BB"/>
    <w:rsid w:val="001F0209"/>
    <w:rsid w:val="001F08BA"/>
    <w:rsid w:val="001F36D2"/>
    <w:rsid w:val="001F43ED"/>
    <w:rsid w:val="001F7132"/>
    <w:rsid w:val="0020622C"/>
    <w:rsid w:val="002101A6"/>
    <w:rsid w:val="0021256D"/>
    <w:rsid w:val="00220538"/>
    <w:rsid w:val="002230DF"/>
    <w:rsid w:val="002253FB"/>
    <w:rsid w:val="002329DF"/>
    <w:rsid w:val="00233140"/>
    <w:rsid w:val="00234F87"/>
    <w:rsid w:val="00236319"/>
    <w:rsid w:val="0023780A"/>
    <w:rsid w:val="00241ADF"/>
    <w:rsid w:val="00252972"/>
    <w:rsid w:val="002530F9"/>
    <w:rsid w:val="002562FB"/>
    <w:rsid w:val="00264A89"/>
    <w:rsid w:val="002654C5"/>
    <w:rsid w:val="0027072B"/>
    <w:rsid w:val="00272416"/>
    <w:rsid w:val="00273FBA"/>
    <w:rsid w:val="0027440D"/>
    <w:rsid w:val="00275578"/>
    <w:rsid w:val="00277B15"/>
    <w:rsid w:val="0028371A"/>
    <w:rsid w:val="0028546D"/>
    <w:rsid w:val="0029085A"/>
    <w:rsid w:val="0029643C"/>
    <w:rsid w:val="002A6933"/>
    <w:rsid w:val="002B0A34"/>
    <w:rsid w:val="002B2650"/>
    <w:rsid w:val="002B4A75"/>
    <w:rsid w:val="002C520F"/>
    <w:rsid w:val="002C7A1E"/>
    <w:rsid w:val="002D5D81"/>
    <w:rsid w:val="002E170F"/>
    <w:rsid w:val="002E4111"/>
    <w:rsid w:val="002E6529"/>
    <w:rsid w:val="002F0A54"/>
    <w:rsid w:val="002F1A5F"/>
    <w:rsid w:val="002F2360"/>
    <w:rsid w:val="002F3E25"/>
    <w:rsid w:val="002F4D15"/>
    <w:rsid w:val="002F5FCD"/>
    <w:rsid w:val="002F62E3"/>
    <w:rsid w:val="00304ACE"/>
    <w:rsid w:val="00305CE0"/>
    <w:rsid w:val="00305DC5"/>
    <w:rsid w:val="00311943"/>
    <w:rsid w:val="00311DD2"/>
    <w:rsid w:val="003169E6"/>
    <w:rsid w:val="00317F8B"/>
    <w:rsid w:val="00320E2B"/>
    <w:rsid w:val="003214A8"/>
    <w:rsid w:val="00327099"/>
    <w:rsid w:val="00332750"/>
    <w:rsid w:val="0033340A"/>
    <w:rsid w:val="00342905"/>
    <w:rsid w:val="00345FC1"/>
    <w:rsid w:val="00355A9F"/>
    <w:rsid w:val="00357A7A"/>
    <w:rsid w:val="00370523"/>
    <w:rsid w:val="003717D6"/>
    <w:rsid w:val="0037570A"/>
    <w:rsid w:val="00375F57"/>
    <w:rsid w:val="00376462"/>
    <w:rsid w:val="003779D8"/>
    <w:rsid w:val="00380E17"/>
    <w:rsid w:val="00381734"/>
    <w:rsid w:val="00387A9E"/>
    <w:rsid w:val="00392B41"/>
    <w:rsid w:val="003945CF"/>
    <w:rsid w:val="00395435"/>
    <w:rsid w:val="003A26FF"/>
    <w:rsid w:val="003A385E"/>
    <w:rsid w:val="003A4D2E"/>
    <w:rsid w:val="003A5F79"/>
    <w:rsid w:val="003B1049"/>
    <w:rsid w:val="003B16C1"/>
    <w:rsid w:val="003B19F6"/>
    <w:rsid w:val="003B2A62"/>
    <w:rsid w:val="003B4061"/>
    <w:rsid w:val="003B64F3"/>
    <w:rsid w:val="003C21B2"/>
    <w:rsid w:val="003D04F7"/>
    <w:rsid w:val="003D313C"/>
    <w:rsid w:val="003D3E93"/>
    <w:rsid w:val="003D58A3"/>
    <w:rsid w:val="003D6520"/>
    <w:rsid w:val="003D7A8E"/>
    <w:rsid w:val="003E0EB7"/>
    <w:rsid w:val="003F58B5"/>
    <w:rsid w:val="00401237"/>
    <w:rsid w:val="0040641C"/>
    <w:rsid w:val="004105F3"/>
    <w:rsid w:val="00416404"/>
    <w:rsid w:val="00416D4E"/>
    <w:rsid w:val="004202AD"/>
    <w:rsid w:val="004219B7"/>
    <w:rsid w:val="004276E0"/>
    <w:rsid w:val="00427FEC"/>
    <w:rsid w:val="004335A4"/>
    <w:rsid w:val="00435405"/>
    <w:rsid w:val="00440C41"/>
    <w:rsid w:val="00442BB5"/>
    <w:rsid w:val="00445A5B"/>
    <w:rsid w:val="004462DB"/>
    <w:rsid w:val="00446B21"/>
    <w:rsid w:val="004474BD"/>
    <w:rsid w:val="0045092D"/>
    <w:rsid w:val="00460D87"/>
    <w:rsid w:val="00462479"/>
    <w:rsid w:val="00466F49"/>
    <w:rsid w:val="00474709"/>
    <w:rsid w:val="00474E87"/>
    <w:rsid w:val="004753F0"/>
    <w:rsid w:val="004761A3"/>
    <w:rsid w:val="004801C8"/>
    <w:rsid w:val="00482586"/>
    <w:rsid w:val="00486F44"/>
    <w:rsid w:val="004A53AC"/>
    <w:rsid w:val="004A5CE7"/>
    <w:rsid w:val="004A6483"/>
    <w:rsid w:val="004A7023"/>
    <w:rsid w:val="004B1FBB"/>
    <w:rsid w:val="004B2C2B"/>
    <w:rsid w:val="004B54BA"/>
    <w:rsid w:val="004C1A65"/>
    <w:rsid w:val="004C31E5"/>
    <w:rsid w:val="004D186D"/>
    <w:rsid w:val="004D2F61"/>
    <w:rsid w:val="004D4742"/>
    <w:rsid w:val="004E07CB"/>
    <w:rsid w:val="004E0D29"/>
    <w:rsid w:val="004E6E8C"/>
    <w:rsid w:val="004E75A0"/>
    <w:rsid w:val="004F0C80"/>
    <w:rsid w:val="004F5480"/>
    <w:rsid w:val="004F56BD"/>
    <w:rsid w:val="004F5969"/>
    <w:rsid w:val="005004DE"/>
    <w:rsid w:val="005013EA"/>
    <w:rsid w:val="00503928"/>
    <w:rsid w:val="00504B3F"/>
    <w:rsid w:val="00510260"/>
    <w:rsid w:val="00513802"/>
    <w:rsid w:val="00516BFF"/>
    <w:rsid w:val="00517E4B"/>
    <w:rsid w:val="00522991"/>
    <w:rsid w:val="00523AD5"/>
    <w:rsid w:val="00525E28"/>
    <w:rsid w:val="00526EA3"/>
    <w:rsid w:val="00530BC9"/>
    <w:rsid w:val="005316E3"/>
    <w:rsid w:val="00534142"/>
    <w:rsid w:val="0053634E"/>
    <w:rsid w:val="00545A92"/>
    <w:rsid w:val="00547C8C"/>
    <w:rsid w:val="00550ED8"/>
    <w:rsid w:val="00555EA0"/>
    <w:rsid w:val="00560B6F"/>
    <w:rsid w:val="005642E4"/>
    <w:rsid w:val="00567194"/>
    <w:rsid w:val="00572238"/>
    <w:rsid w:val="00575622"/>
    <w:rsid w:val="00576DC8"/>
    <w:rsid w:val="00577B79"/>
    <w:rsid w:val="00581463"/>
    <w:rsid w:val="00581C97"/>
    <w:rsid w:val="00583ECE"/>
    <w:rsid w:val="00593D7D"/>
    <w:rsid w:val="00594822"/>
    <w:rsid w:val="00594A74"/>
    <w:rsid w:val="005A1414"/>
    <w:rsid w:val="005A1F46"/>
    <w:rsid w:val="005A5121"/>
    <w:rsid w:val="005B42FA"/>
    <w:rsid w:val="005B5887"/>
    <w:rsid w:val="005B66BD"/>
    <w:rsid w:val="005C2686"/>
    <w:rsid w:val="005C30C3"/>
    <w:rsid w:val="005C4F40"/>
    <w:rsid w:val="005C7117"/>
    <w:rsid w:val="005C7826"/>
    <w:rsid w:val="005D1284"/>
    <w:rsid w:val="005D49F7"/>
    <w:rsid w:val="005E0B4D"/>
    <w:rsid w:val="005E2015"/>
    <w:rsid w:val="005E4B34"/>
    <w:rsid w:val="005F0FD5"/>
    <w:rsid w:val="005F3497"/>
    <w:rsid w:val="00607B1E"/>
    <w:rsid w:val="00614A28"/>
    <w:rsid w:val="006242C9"/>
    <w:rsid w:val="0063658D"/>
    <w:rsid w:val="00643493"/>
    <w:rsid w:val="00644037"/>
    <w:rsid w:val="00645C6F"/>
    <w:rsid w:val="006515ED"/>
    <w:rsid w:val="00653DF6"/>
    <w:rsid w:val="006574E8"/>
    <w:rsid w:val="00665C6D"/>
    <w:rsid w:val="00670190"/>
    <w:rsid w:val="006721C1"/>
    <w:rsid w:val="0067394A"/>
    <w:rsid w:val="006758E7"/>
    <w:rsid w:val="00680210"/>
    <w:rsid w:val="006852D1"/>
    <w:rsid w:val="00690BBE"/>
    <w:rsid w:val="006A012C"/>
    <w:rsid w:val="006A19E8"/>
    <w:rsid w:val="006A6AEF"/>
    <w:rsid w:val="006B2B05"/>
    <w:rsid w:val="006B59AF"/>
    <w:rsid w:val="006B6ABA"/>
    <w:rsid w:val="006C287C"/>
    <w:rsid w:val="006C2AC3"/>
    <w:rsid w:val="006D5CC2"/>
    <w:rsid w:val="006E70B1"/>
    <w:rsid w:val="006F0855"/>
    <w:rsid w:val="006F16B7"/>
    <w:rsid w:val="006F1D12"/>
    <w:rsid w:val="006F5D01"/>
    <w:rsid w:val="006F5DED"/>
    <w:rsid w:val="00701546"/>
    <w:rsid w:val="00702524"/>
    <w:rsid w:val="00704D3C"/>
    <w:rsid w:val="0071214F"/>
    <w:rsid w:val="0072029C"/>
    <w:rsid w:val="0072281F"/>
    <w:rsid w:val="00727F78"/>
    <w:rsid w:val="00732BB8"/>
    <w:rsid w:val="00734C31"/>
    <w:rsid w:val="00741544"/>
    <w:rsid w:val="00741993"/>
    <w:rsid w:val="00750244"/>
    <w:rsid w:val="0075462F"/>
    <w:rsid w:val="00756453"/>
    <w:rsid w:val="00765982"/>
    <w:rsid w:val="00766FC0"/>
    <w:rsid w:val="00776B11"/>
    <w:rsid w:val="007771BC"/>
    <w:rsid w:val="007834AC"/>
    <w:rsid w:val="007909BE"/>
    <w:rsid w:val="00796B77"/>
    <w:rsid w:val="00797A31"/>
    <w:rsid w:val="007B29A1"/>
    <w:rsid w:val="007B5CC5"/>
    <w:rsid w:val="007B5D94"/>
    <w:rsid w:val="007B5DE9"/>
    <w:rsid w:val="007B766B"/>
    <w:rsid w:val="007C10D3"/>
    <w:rsid w:val="007C66A5"/>
    <w:rsid w:val="007C7E8E"/>
    <w:rsid w:val="007D1D10"/>
    <w:rsid w:val="007D2887"/>
    <w:rsid w:val="007D4098"/>
    <w:rsid w:val="007E50D4"/>
    <w:rsid w:val="007E5699"/>
    <w:rsid w:val="007F08AD"/>
    <w:rsid w:val="007F44FD"/>
    <w:rsid w:val="007F7834"/>
    <w:rsid w:val="00801FFA"/>
    <w:rsid w:val="00807C7E"/>
    <w:rsid w:val="00811BB7"/>
    <w:rsid w:val="00812CD5"/>
    <w:rsid w:val="00813E7E"/>
    <w:rsid w:val="008170D1"/>
    <w:rsid w:val="008179D0"/>
    <w:rsid w:val="008217CC"/>
    <w:rsid w:val="00821ED4"/>
    <w:rsid w:val="008248D7"/>
    <w:rsid w:val="00827E7E"/>
    <w:rsid w:val="008311AB"/>
    <w:rsid w:val="00835387"/>
    <w:rsid w:val="008368E7"/>
    <w:rsid w:val="008405DD"/>
    <w:rsid w:val="00840FD6"/>
    <w:rsid w:val="008410CE"/>
    <w:rsid w:val="008419A7"/>
    <w:rsid w:val="008425EE"/>
    <w:rsid w:val="008438BC"/>
    <w:rsid w:val="008474C8"/>
    <w:rsid w:val="00860699"/>
    <w:rsid w:val="0086436D"/>
    <w:rsid w:val="008646F5"/>
    <w:rsid w:val="00865BAB"/>
    <w:rsid w:val="00866870"/>
    <w:rsid w:val="00870AC8"/>
    <w:rsid w:val="0087111F"/>
    <w:rsid w:val="00873928"/>
    <w:rsid w:val="00876C6D"/>
    <w:rsid w:val="00880145"/>
    <w:rsid w:val="008835B5"/>
    <w:rsid w:val="00890F5E"/>
    <w:rsid w:val="008911D6"/>
    <w:rsid w:val="0089335C"/>
    <w:rsid w:val="00897112"/>
    <w:rsid w:val="008A0458"/>
    <w:rsid w:val="008A469A"/>
    <w:rsid w:val="008A7360"/>
    <w:rsid w:val="008C2EE6"/>
    <w:rsid w:val="008C778A"/>
    <w:rsid w:val="008C7FF6"/>
    <w:rsid w:val="008D24C8"/>
    <w:rsid w:val="008D43C1"/>
    <w:rsid w:val="008D45DA"/>
    <w:rsid w:val="008D5970"/>
    <w:rsid w:val="008D6340"/>
    <w:rsid w:val="008D636E"/>
    <w:rsid w:val="008D64C2"/>
    <w:rsid w:val="008E32AE"/>
    <w:rsid w:val="008E54DD"/>
    <w:rsid w:val="008F095E"/>
    <w:rsid w:val="00900875"/>
    <w:rsid w:val="00900943"/>
    <w:rsid w:val="0090160A"/>
    <w:rsid w:val="00903563"/>
    <w:rsid w:val="009039E6"/>
    <w:rsid w:val="00904217"/>
    <w:rsid w:val="00912A3C"/>
    <w:rsid w:val="0092633B"/>
    <w:rsid w:val="009315EE"/>
    <w:rsid w:val="0093474B"/>
    <w:rsid w:val="009348E3"/>
    <w:rsid w:val="00935311"/>
    <w:rsid w:val="009400BB"/>
    <w:rsid w:val="00943CAB"/>
    <w:rsid w:val="00945240"/>
    <w:rsid w:val="00947AD5"/>
    <w:rsid w:val="00947DC4"/>
    <w:rsid w:val="00952BDE"/>
    <w:rsid w:val="00953AB4"/>
    <w:rsid w:val="00954F7E"/>
    <w:rsid w:val="00956CB4"/>
    <w:rsid w:val="00965DB7"/>
    <w:rsid w:val="00967502"/>
    <w:rsid w:val="00973CF3"/>
    <w:rsid w:val="00974385"/>
    <w:rsid w:val="009743C1"/>
    <w:rsid w:val="00982429"/>
    <w:rsid w:val="009838FC"/>
    <w:rsid w:val="00984018"/>
    <w:rsid w:val="00984232"/>
    <w:rsid w:val="00984CAF"/>
    <w:rsid w:val="00991A4B"/>
    <w:rsid w:val="0099235E"/>
    <w:rsid w:val="00993955"/>
    <w:rsid w:val="00996110"/>
    <w:rsid w:val="009B07EE"/>
    <w:rsid w:val="009B204A"/>
    <w:rsid w:val="009B3155"/>
    <w:rsid w:val="009B37BA"/>
    <w:rsid w:val="009B530F"/>
    <w:rsid w:val="009B660D"/>
    <w:rsid w:val="009B6A69"/>
    <w:rsid w:val="009C1713"/>
    <w:rsid w:val="009D4B15"/>
    <w:rsid w:val="009D4E22"/>
    <w:rsid w:val="009D74F3"/>
    <w:rsid w:val="009E5277"/>
    <w:rsid w:val="009F0C5E"/>
    <w:rsid w:val="009F4A52"/>
    <w:rsid w:val="009F7BCC"/>
    <w:rsid w:val="00A01A72"/>
    <w:rsid w:val="00A02165"/>
    <w:rsid w:val="00A03A63"/>
    <w:rsid w:val="00A04605"/>
    <w:rsid w:val="00A074FE"/>
    <w:rsid w:val="00A07A66"/>
    <w:rsid w:val="00A125CD"/>
    <w:rsid w:val="00A247AC"/>
    <w:rsid w:val="00A2517C"/>
    <w:rsid w:val="00A34FF9"/>
    <w:rsid w:val="00A37F0D"/>
    <w:rsid w:val="00A4049A"/>
    <w:rsid w:val="00A40616"/>
    <w:rsid w:val="00A40BF6"/>
    <w:rsid w:val="00A53ACA"/>
    <w:rsid w:val="00A54EC2"/>
    <w:rsid w:val="00A60436"/>
    <w:rsid w:val="00A61E00"/>
    <w:rsid w:val="00A636EB"/>
    <w:rsid w:val="00A63B5C"/>
    <w:rsid w:val="00A6590C"/>
    <w:rsid w:val="00A66A0D"/>
    <w:rsid w:val="00A71543"/>
    <w:rsid w:val="00A72FEA"/>
    <w:rsid w:val="00A73B81"/>
    <w:rsid w:val="00A74A02"/>
    <w:rsid w:val="00A90359"/>
    <w:rsid w:val="00A91AB6"/>
    <w:rsid w:val="00A932EB"/>
    <w:rsid w:val="00A964D4"/>
    <w:rsid w:val="00AA5E19"/>
    <w:rsid w:val="00AA66F3"/>
    <w:rsid w:val="00AB2C52"/>
    <w:rsid w:val="00AB777D"/>
    <w:rsid w:val="00AC4146"/>
    <w:rsid w:val="00AC5E70"/>
    <w:rsid w:val="00AD172A"/>
    <w:rsid w:val="00AD1A29"/>
    <w:rsid w:val="00AD1AD1"/>
    <w:rsid w:val="00AD2ACD"/>
    <w:rsid w:val="00AD5097"/>
    <w:rsid w:val="00AD52F8"/>
    <w:rsid w:val="00AD76F8"/>
    <w:rsid w:val="00AE3FA1"/>
    <w:rsid w:val="00AF04AE"/>
    <w:rsid w:val="00B00F4E"/>
    <w:rsid w:val="00B01B4F"/>
    <w:rsid w:val="00B02877"/>
    <w:rsid w:val="00B051DC"/>
    <w:rsid w:val="00B05C7B"/>
    <w:rsid w:val="00B158EA"/>
    <w:rsid w:val="00B15A62"/>
    <w:rsid w:val="00B2365D"/>
    <w:rsid w:val="00B26460"/>
    <w:rsid w:val="00B30FAB"/>
    <w:rsid w:val="00B31B67"/>
    <w:rsid w:val="00B42A09"/>
    <w:rsid w:val="00B43985"/>
    <w:rsid w:val="00B4432B"/>
    <w:rsid w:val="00B45E71"/>
    <w:rsid w:val="00B46E5A"/>
    <w:rsid w:val="00B63C52"/>
    <w:rsid w:val="00B702E7"/>
    <w:rsid w:val="00B7144E"/>
    <w:rsid w:val="00B731B4"/>
    <w:rsid w:val="00B75233"/>
    <w:rsid w:val="00B763D0"/>
    <w:rsid w:val="00B82E32"/>
    <w:rsid w:val="00B836F4"/>
    <w:rsid w:val="00B87020"/>
    <w:rsid w:val="00B90C63"/>
    <w:rsid w:val="00BA7E2C"/>
    <w:rsid w:val="00BB1A3A"/>
    <w:rsid w:val="00BB7DDA"/>
    <w:rsid w:val="00BC3D0E"/>
    <w:rsid w:val="00BC480E"/>
    <w:rsid w:val="00BD2E80"/>
    <w:rsid w:val="00BD5F84"/>
    <w:rsid w:val="00BF4A6E"/>
    <w:rsid w:val="00C041F7"/>
    <w:rsid w:val="00C1137E"/>
    <w:rsid w:val="00C13C81"/>
    <w:rsid w:val="00C145DF"/>
    <w:rsid w:val="00C2371A"/>
    <w:rsid w:val="00C27526"/>
    <w:rsid w:val="00C32C6F"/>
    <w:rsid w:val="00C367E4"/>
    <w:rsid w:val="00C423B8"/>
    <w:rsid w:val="00C44B6F"/>
    <w:rsid w:val="00C50736"/>
    <w:rsid w:val="00C55560"/>
    <w:rsid w:val="00C56AB8"/>
    <w:rsid w:val="00C60E94"/>
    <w:rsid w:val="00C622E1"/>
    <w:rsid w:val="00C653B8"/>
    <w:rsid w:val="00C7012C"/>
    <w:rsid w:val="00C7143D"/>
    <w:rsid w:val="00C8048E"/>
    <w:rsid w:val="00C80501"/>
    <w:rsid w:val="00C83E5C"/>
    <w:rsid w:val="00C9511B"/>
    <w:rsid w:val="00C95FEF"/>
    <w:rsid w:val="00C97D03"/>
    <w:rsid w:val="00CA23F8"/>
    <w:rsid w:val="00CA2FF8"/>
    <w:rsid w:val="00CA304F"/>
    <w:rsid w:val="00CA398B"/>
    <w:rsid w:val="00CA404F"/>
    <w:rsid w:val="00CB0CAC"/>
    <w:rsid w:val="00CB1F2D"/>
    <w:rsid w:val="00CB2C3A"/>
    <w:rsid w:val="00CB375F"/>
    <w:rsid w:val="00CB3B9E"/>
    <w:rsid w:val="00CD154C"/>
    <w:rsid w:val="00CD2CD5"/>
    <w:rsid w:val="00CD3CFB"/>
    <w:rsid w:val="00CD4D11"/>
    <w:rsid w:val="00CD57B6"/>
    <w:rsid w:val="00CE11C5"/>
    <w:rsid w:val="00CE2E4A"/>
    <w:rsid w:val="00CE6973"/>
    <w:rsid w:val="00CF0E00"/>
    <w:rsid w:val="00CF0E94"/>
    <w:rsid w:val="00CF3942"/>
    <w:rsid w:val="00CF6FCB"/>
    <w:rsid w:val="00D01A9D"/>
    <w:rsid w:val="00D0287D"/>
    <w:rsid w:val="00D0416D"/>
    <w:rsid w:val="00D1394F"/>
    <w:rsid w:val="00D21ABB"/>
    <w:rsid w:val="00D27C5C"/>
    <w:rsid w:val="00D3161D"/>
    <w:rsid w:val="00D31892"/>
    <w:rsid w:val="00D32B32"/>
    <w:rsid w:val="00D362E9"/>
    <w:rsid w:val="00D40535"/>
    <w:rsid w:val="00D4176C"/>
    <w:rsid w:val="00D50F71"/>
    <w:rsid w:val="00D513A5"/>
    <w:rsid w:val="00D55733"/>
    <w:rsid w:val="00D55A91"/>
    <w:rsid w:val="00D650B1"/>
    <w:rsid w:val="00D664AE"/>
    <w:rsid w:val="00D727C4"/>
    <w:rsid w:val="00D76AFB"/>
    <w:rsid w:val="00D82A4C"/>
    <w:rsid w:val="00D85AF5"/>
    <w:rsid w:val="00D86305"/>
    <w:rsid w:val="00D90105"/>
    <w:rsid w:val="00D93F9A"/>
    <w:rsid w:val="00D9441F"/>
    <w:rsid w:val="00D96D34"/>
    <w:rsid w:val="00DA2D7F"/>
    <w:rsid w:val="00DA7EBB"/>
    <w:rsid w:val="00DB4339"/>
    <w:rsid w:val="00DB4A3A"/>
    <w:rsid w:val="00DC0AFA"/>
    <w:rsid w:val="00DC353D"/>
    <w:rsid w:val="00DC524A"/>
    <w:rsid w:val="00DC5DB7"/>
    <w:rsid w:val="00DC6422"/>
    <w:rsid w:val="00DC74CB"/>
    <w:rsid w:val="00DD0EA7"/>
    <w:rsid w:val="00DE0F45"/>
    <w:rsid w:val="00DE0FCF"/>
    <w:rsid w:val="00DE1EE1"/>
    <w:rsid w:val="00DE441D"/>
    <w:rsid w:val="00DE6186"/>
    <w:rsid w:val="00DF2662"/>
    <w:rsid w:val="00DF4873"/>
    <w:rsid w:val="00DF55BB"/>
    <w:rsid w:val="00DF61BB"/>
    <w:rsid w:val="00DF640D"/>
    <w:rsid w:val="00DF6568"/>
    <w:rsid w:val="00E00B70"/>
    <w:rsid w:val="00E04992"/>
    <w:rsid w:val="00E05F71"/>
    <w:rsid w:val="00E066FE"/>
    <w:rsid w:val="00E06C19"/>
    <w:rsid w:val="00E12D58"/>
    <w:rsid w:val="00E133D6"/>
    <w:rsid w:val="00E169B8"/>
    <w:rsid w:val="00E243A0"/>
    <w:rsid w:val="00E31168"/>
    <w:rsid w:val="00E33DEF"/>
    <w:rsid w:val="00E372E4"/>
    <w:rsid w:val="00E410AB"/>
    <w:rsid w:val="00E44CFF"/>
    <w:rsid w:val="00E46E4E"/>
    <w:rsid w:val="00E53DF5"/>
    <w:rsid w:val="00E54369"/>
    <w:rsid w:val="00E61A56"/>
    <w:rsid w:val="00E61E9D"/>
    <w:rsid w:val="00E67380"/>
    <w:rsid w:val="00E73CD2"/>
    <w:rsid w:val="00E800A3"/>
    <w:rsid w:val="00E80F4B"/>
    <w:rsid w:val="00E841EC"/>
    <w:rsid w:val="00E9291D"/>
    <w:rsid w:val="00E92FF4"/>
    <w:rsid w:val="00EA0B10"/>
    <w:rsid w:val="00EB0813"/>
    <w:rsid w:val="00EB17E4"/>
    <w:rsid w:val="00EB222E"/>
    <w:rsid w:val="00EB6300"/>
    <w:rsid w:val="00EC13D1"/>
    <w:rsid w:val="00EC30D1"/>
    <w:rsid w:val="00EC60F0"/>
    <w:rsid w:val="00ED4C74"/>
    <w:rsid w:val="00ED6037"/>
    <w:rsid w:val="00EE1DE0"/>
    <w:rsid w:val="00EE1E18"/>
    <w:rsid w:val="00EE201D"/>
    <w:rsid w:val="00EE5DA0"/>
    <w:rsid w:val="00EF692A"/>
    <w:rsid w:val="00F00942"/>
    <w:rsid w:val="00F012A5"/>
    <w:rsid w:val="00F04D42"/>
    <w:rsid w:val="00F107BC"/>
    <w:rsid w:val="00F1271E"/>
    <w:rsid w:val="00F2079A"/>
    <w:rsid w:val="00F25526"/>
    <w:rsid w:val="00F25BBB"/>
    <w:rsid w:val="00F33E38"/>
    <w:rsid w:val="00F417B8"/>
    <w:rsid w:val="00F47CBE"/>
    <w:rsid w:val="00F533E5"/>
    <w:rsid w:val="00F53410"/>
    <w:rsid w:val="00F5470F"/>
    <w:rsid w:val="00F56C43"/>
    <w:rsid w:val="00F6316D"/>
    <w:rsid w:val="00F67E63"/>
    <w:rsid w:val="00F70841"/>
    <w:rsid w:val="00F73CAE"/>
    <w:rsid w:val="00F87E07"/>
    <w:rsid w:val="00F90C34"/>
    <w:rsid w:val="00FA50D4"/>
    <w:rsid w:val="00FA5271"/>
    <w:rsid w:val="00FA5C57"/>
    <w:rsid w:val="00FB573F"/>
    <w:rsid w:val="00FC0181"/>
    <w:rsid w:val="00FC503D"/>
    <w:rsid w:val="00FC64A2"/>
    <w:rsid w:val="00FD049C"/>
    <w:rsid w:val="00FD0C03"/>
    <w:rsid w:val="00FD548E"/>
    <w:rsid w:val="00FD700A"/>
    <w:rsid w:val="00FD7D7B"/>
    <w:rsid w:val="00FE07E8"/>
    <w:rsid w:val="00FE1AF8"/>
    <w:rsid w:val="00FE4AF0"/>
    <w:rsid w:val="00FE7656"/>
    <w:rsid w:val="00FF5792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B37A5E"/>
  <w15:docId w15:val="{52F75940-8FC8-4A35-A007-367CD1EB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71"/>
    <w:pPr>
      <w:spacing w:after="120"/>
    </w:pPr>
    <w:rPr>
      <w:rFonts w:asciiTheme="minorHAnsi" w:hAnsiTheme="minorHAnsi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A5F79"/>
    <w:pPr>
      <w:keepNext/>
      <w:keepLines/>
      <w:numPr>
        <w:numId w:val="2"/>
      </w:numPr>
      <w:spacing w:before="240" w:after="0"/>
      <w:ind w:left="284" w:hanging="284"/>
      <w:outlineLvl w:val="0"/>
    </w:pPr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24402"/>
    <w:pPr>
      <w:keepNext/>
      <w:keepLines/>
      <w:numPr>
        <w:ilvl w:val="1"/>
        <w:numId w:val="2"/>
      </w:numPr>
      <w:spacing w:before="360" w:after="240"/>
      <w:outlineLvl w:val="1"/>
    </w:pPr>
    <w:rPr>
      <w:rFonts w:ascii="Times New Roman" w:eastAsia="Times New Roman" w:hAnsi="Times New Roman" w:cstheme="majorBidi"/>
      <w:color w:val="000000"/>
      <w:sz w:val="32"/>
      <w:szCs w:val="26"/>
      <w:lang w:val="en-GB" w:eastAsia="pt-BR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665C6D"/>
    <w:pPr>
      <w:numPr>
        <w:ilvl w:val="2"/>
      </w:numPr>
      <w:ind w:left="567" w:hanging="567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rsid w:val="004202AD"/>
    <w:pPr>
      <w:keepNext/>
      <w:keepLines/>
      <w:numPr>
        <w:ilvl w:val="3"/>
        <w:numId w:val="2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124191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rsid w:val="004202AD"/>
    <w:pPr>
      <w:keepNext/>
      <w:keepLines/>
      <w:numPr>
        <w:ilvl w:val="4"/>
        <w:numId w:val="2"/>
      </w:numPr>
      <w:spacing w:before="240" w:after="240"/>
      <w:outlineLvl w:val="4"/>
    </w:pPr>
    <w:rPr>
      <w:rFonts w:asciiTheme="majorHAnsi" w:eastAsiaTheme="majorEastAsia" w:hAnsiTheme="majorHAnsi" w:cstheme="majorBidi"/>
      <w:color w:val="124191" w:themeColor="text1"/>
    </w:rPr>
  </w:style>
  <w:style w:type="paragraph" w:styleId="Ttulo6">
    <w:name w:val="heading 6"/>
    <w:basedOn w:val="Normal"/>
    <w:next w:val="Normal"/>
    <w:link w:val="Ttulo6Carter"/>
    <w:uiPriority w:val="9"/>
    <w:unhideWhenUsed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7505A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505A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6735"/>
    <w:rPr>
      <w:rFonts w:asciiTheme="minorHAnsi" w:hAnsiTheme="minorHAnsi"/>
    </w:rPr>
  </w:style>
  <w:style w:type="paragraph" w:styleId="Rodap">
    <w:name w:val="footer"/>
    <w:basedOn w:val="Normal"/>
    <w:link w:val="RodapCarte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024402"/>
    <w:rPr>
      <w:rFonts w:ascii="Times New Roman" w:eastAsia="Times New Roman" w:hAnsi="Times New Roman" w:cstheme="majorBidi"/>
      <w:color w:val="000000"/>
      <w:sz w:val="32"/>
      <w:szCs w:val="26"/>
      <w:lang w:eastAsia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5F79"/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SemEspaamento">
    <w:name w:val="No Spacing"/>
    <w:aliases w:val="Copy"/>
    <w:uiPriority w:val="1"/>
    <w:qFormat/>
    <w:rsid w:val="003A5F79"/>
    <w:pPr>
      <w:spacing w:after="0" w:line="288" w:lineRule="auto"/>
    </w:pPr>
    <w:rPr>
      <w:rFonts w:asciiTheme="minorHAnsi" w:hAnsiTheme="minorHAnsi" w:cs="Arial"/>
      <w:color w:val="auto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ndice1">
    <w:name w:val="toc 1"/>
    <w:aliases w:val="Table of Contents"/>
    <w:basedOn w:val="SemEspaamento"/>
    <w:next w:val="Normal"/>
    <w:autoRedefine/>
    <w:uiPriority w:val="39"/>
    <w:unhideWhenUsed/>
    <w:rsid w:val="00644037"/>
    <w:pPr>
      <w:tabs>
        <w:tab w:val="left" w:leader="dot" w:pos="8891"/>
      </w:tabs>
      <w:spacing w:after="120" w:line="276" w:lineRule="auto"/>
      <w:ind w:left="284" w:hanging="284"/>
    </w:pPr>
    <w:rPr>
      <w:rFonts w:eastAsiaTheme="minorEastAsia" w:cstheme="minorBidi"/>
      <w:noProof/>
      <w:color w:val="001135" w:themeColor="text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EF692A"/>
    <w:rPr>
      <w:color w:val="808080"/>
    </w:rPr>
  </w:style>
  <w:style w:type="paragraph" w:styleId="PargrafodaLista">
    <w:name w:val="List Paragraph"/>
    <w:aliases w:val="- Bullets,lista puntata,lp1,Elenco Bullet point,lista puntata1,lp11,Elenco Bullet point1,lista puntata2,lp12,List Paragraph2,Elenco Bullet point2,lista puntata3,lp13,List Paragraph3,Elenco Bullet point3,Elenco Normale,Stichpunkte"/>
    <w:basedOn w:val="Normal"/>
    <w:link w:val="PargrafodaListaCarter"/>
    <w:uiPriority w:val="34"/>
    <w:qFormat/>
    <w:rsid w:val="007E50D4"/>
    <w:pPr>
      <w:numPr>
        <w:numId w:val="3"/>
      </w:numPr>
      <w:contextualSpacing/>
    </w:pPr>
    <w:rPr>
      <w:rFonts w:ascii="Times New Roman" w:hAnsi="Times New Roman"/>
      <w:color w:val="auto"/>
    </w:rPr>
  </w:style>
  <w:style w:type="paragraph" w:customStyle="1" w:styleId="Title1">
    <w:name w:val="Title 1"/>
    <w:basedOn w:val="Normal"/>
    <w:link w:val="Title1Char"/>
    <w:qFormat/>
    <w:rsid w:val="003A5F79"/>
    <w:rPr>
      <w:rFonts w:asciiTheme="majorHAnsi" w:hAnsiTheme="majorHAnsi" w:cs="Arial"/>
      <w:color w:val="auto"/>
      <w:sz w:val="44"/>
      <w:szCs w:val="44"/>
    </w:rPr>
  </w:style>
  <w:style w:type="character" w:customStyle="1" w:styleId="Title1Char">
    <w:name w:val="Title 1 Char"/>
    <w:basedOn w:val="Tipodeletrapredefinidodopargrafo"/>
    <w:link w:val="Title1"/>
    <w:rsid w:val="003A5F79"/>
    <w:rPr>
      <w:rFonts w:asciiTheme="majorHAnsi" w:hAnsiTheme="majorHAnsi" w:cs="Arial"/>
      <w:color w:val="auto"/>
      <w:sz w:val="44"/>
      <w:szCs w:val="44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644037"/>
    <w:pPr>
      <w:tabs>
        <w:tab w:val="left" w:leader="dot" w:pos="8891"/>
      </w:tabs>
      <w:ind w:left="567" w:hanging="425"/>
    </w:pPr>
    <w:rPr>
      <w:rFonts w:eastAsiaTheme="minorEastAsia"/>
      <w:noProof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65C6D"/>
    <w:rPr>
      <w:rFonts w:ascii="Times New Roman" w:eastAsia="Times New Roman" w:hAnsi="Times New Roman" w:cstheme="majorBidi"/>
      <w:color w:val="000000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arte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tulo">
    <w:name w:val="Subtitle"/>
    <w:basedOn w:val="Normal"/>
    <w:next w:val="Normal"/>
    <w:link w:val="SubttuloCarte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Discreta">
    <w:name w:val="Subtle Emphasis"/>
    <w:basedOn w:val="Tipodeletrapredefinidodopargrafo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nfase">
    <w:name w:val="Emphasis"/>
    <w:basedOn w:val="Tipodeletrapredefinidodopargrafo"/>
    <w:uiPriority w:val="20"/>
    <w:rsid w:val="001E6735"/>
    <w:rPr>
      <w:rFonts w:asciiTheme="minorHAnsi" w:hAnsiTheme="minorHAnsi"/>
      <w:i/>
      <w:iCs/>
    </w:rPr>
  </w:style>
  <w:style w:type="character" w:styleId="nfaseIntensa">
    <w:name w:val="Intense Emphasis"/>
    <w:basedOn w:val="Tipodeletrapredefinidodopargrafo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Forte">
    <w:name w:val="Strong"/>
    <w:basedOn w:val="Tipodeletrapredefinidodopargrafo"/>
    <w:uiPriority w:val="22"/>
    <w:qFormat/>
    <w:rsid w:val="001E6735"/>
    <w:rPr>
      <w:rFonts w:asciiTheme="minorHAnsi" w:hAnsiTheme="minorHAnsi"/>
      <w:b/>
      <w:bCs/>
    </w:rPr>
  </w:style>
  <w:style w:type="paragraph" w:styleId="Citao">
    <w:name w:val="Quote"/>
    <w:basedOn w:val="Normal"/>
    <w:next w:val="Normal"/>
    <w:link w:val="CitaoCarter"/>
    <w:uiPriority w:val="29"/>
    <w:rsid w:val="00583ECE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CitaoIntensa">
    <w:name w:val="Intense Quote"/>
    <w:basedOn w:val="Normal"/>
    <w:next w:val="Normal"/>
    <w:link w:val="CitaoIntensaCarter"/>
    <w:uiPriority w:val="30"/>
    <w:rsid w:val="001E6735"/>
    <w:pPr>
      <w:pBdr>
        <w:bottom w:val="single" w:sz="4" w:space="4" w:color="98A2A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E6735"/>
    <w:rPr>
      <w:rFonts w:asciiTheme="minorHAnsi" w:hAnsiTheme="minorHAnsi"/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RefernciaIntensa">
    <w:name w:val="Intense Reference"/>
    <w:basedOn w:val="Tipodeletrapredefinidodopargrafo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TtulodoLivro">
    <w:name w:val="Book Title"/>
    <w:basedOn w:val="Tipodeletrapredefinidodopargrafo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797A31"/>
    <w:pPr>
      <w:numPr>
        <w:numId w:val="0"/>
      </w:numPr>
      <w:spacing w:after="240"/>
      <w:outlineLvl w:val="9"/>
    </w:pPr>
    <w:rPr>
      <w:bCs w:val="0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4202AD"/>
    <w:pPr>
      <w:tabs>
        <w:tab w:val="left" w:leader="dot" w:pos="8891"/>
      </w:tabs>
      <w:ind w:left="851" w:hanging="851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4202AD"/>
    <w:rPr>
      <w:rFonts w:asciiTheme="majorHAnsi" w:eastAsiaTheme="majorEastAsia" w:hAnsiTheme="majorHAnsi" w:cstheme="majorBidi"/>
      <w:iCs/>
      <w:color w:val="124191" w:themeColor="text1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202AD"/>
    <w:rPr>
      <w:rFonts w:asciiTheme="majorHAnsi" w:eastAsiaTheme="majorEastAsia" w:hAnsiTheme="majorHAnsi" w:cstheme="majorBidi"/>
      <w:color w:val="124191" w:themeColor="text1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860699"/>
    <w:rPr>
      <w:rFonts w:asciiTheme="majorHAnsi" w:eastAsiaTheme="majorEastAsia" w:hAnsiTheme="majorHAnsi" w:cstheme="majorBidi"/>
      <w:color w:val="47505A" w:themeColor="accent1" w:themeShade="7F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0699"/>
    <w:rPr>
      <w:rFonts w:asciiTheme="majorHAnsi" w:eastAsiaTheme="majorEastAsia" w:hAnsiTheme="majorHAnsi" w:cstheme="majorBidi"/>
      <w:i/>
      <w:iCs/>
      <w:color w:val="47505A" w:themeColor="accent1" w:themeShade="7F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0699"/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Tipodeletrapredefinidodopargrafo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5F79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5F79"/>
    <w:rPr>
      <w:rFonts w:ascii="Times New Roman" w:hAnsi="Times New Roman"/>
      <w:b/>
      <w:sz w:val="24"/>
      <w:szCs w:val="24"/>
    </w:rPr>
  </w:style>
  <w:style w:type="paragraph" w:customStyle="1" w:styleId="Simplenumbering">
    <w:name w:val="Simple numbering"/>
    <w:basedOn w:val="Ttulo6"/>
    <w:qFormat/>
    <w:rsid w:val="003A5F79"/>
    <w:pPr>
      <w:numPr>
        <w:numId w:val="4"/>
      </w:numPr>
      <w:spacing w:before="0" w:after="120"/>
      <w:contextualSpacing/>
      <w:outlineLvl w:val="9"/>
    </w:pPr>
    <w:rPr>
      <w:rFonts w:ascii="Times New Roman" w:eastAsia="Times New Roman" w:hAnsi="Times New Roman"/>
      <w:color w:val="auto"/>
    </w:rPr>
  </w:style>
  <w:style w:type="paragraph" w:styleId="ndice4">
    <w:name w:val="toc 4"/>
    <w:basedOn w:val="Normal"/>
    <w:next w:val="Normal"/>
    <w:autoRedefine/>
    <w:uiPriority w:val="39"/>
    <w:unhideWhenUsed/>
    <w:rsid w:val="004202AD"/>
    <w:pPr>
      <w:tabs>
        <w:tab w:val="left" w:pos="1540"/>
        <w:tab w:val="right" w:leader="dot" w:pos="9792"/>
      </w:tabs>
      <w:ind w:left="851" w:hanging="851"/>
    </w:pPr>
    <w:rPr>
      <w:noProof/>
    </w:rPr>
  </w:style>
  <w:style w:type="paragraph" w:styleId="ndice5">
    <w:name w:val="toc 5"/>
    <w:basedOn w:val="Normal"/>
    <w:next w:val="Normal"/>
    <w:autoRedefine/>
    <w:uiPriority w:val="39"/>
    <w:unhideWhenUsed/>
    <w:rsid w:val="00945240"/>
    <w:pPr>
      <w:tabs>
        <w:tab w:val="left" w:leader="dot" w:pos="8891"/>
      </w:tabs>
      <w:ind w:left="992" w:hanging="992"/>
    </w:pPr>
    <w:rPr>
      <w:noProof/>
    </w:rPr>
  </w:style>
  <w:style w:type="paragraph" w:customStyle="1" w:styleId="SheetSubTitle">
    <w:name w:val="SheetSubTitle"/>
    <w:basedOn w:val="Normal"/>
    <w:rsid w:val="00AD1AD1"/>
    <w:pPr>
      <w:spacing w:after="0" w:line="240" w:lineRule="auto"/>
      <w:jc w:val="center"/>
    </w:pPr>
    <w:rPr>
      <w:rFonts w:ascii="FuturaA Bk BT" w:eastAsia="Times New Roman" w:hAnsi="FuturaA Bk BT" w:cs="Times New Roman"/>
      <w:b/>
      <w:caps/>
      <w:color w:val="auto"/>
      <w:szCs w:val="24"/>
      <w:lang w:val="en-GB"/>
    </w:rPr>
  </w:style>
  <w:style w:type="paragraph" w:customStyle="1" w:styleId="MainText2">
    <w:name w:val="MainText2"/>
    <w:basedOn w:val="Normal"/>
    <w:link w:val="MainText2Char"/>
    <w:qFormat/>
    <w:rsid w:val="00AD1AD1"/>
    <w:pPr>
      <w:spacing w:after="0" w:line="240" w:lineRule="auto"/>
    </w:pPr>
    <w:rPr>
      <w:rFonts w:ascii="Calibri" w:hAnsi="Calibri" w:cs="Nokia Pure Text Light"/>
      <w:color w:val="auto"/>
      <w:lang w:val="en-GB"/>
    </w:rPr>
  </w:style>
  <w:style w:type="character" w:customStyle="1" w:styleId="MainText2Char">
    <w:name w:val="MainText2 Char"/>
    <w:basedOn w:val="Tipodeletrapredefinidodopargrafo"/>
    <w:link w:val="MainText2"/>
    <w:rsid w:val="00AD1AD1"/>
    <w:rPr>
      <w:rFonts w:ascii="Calibri" w:hAnsi="Calibri" w:cs="Nokia Pure Text Light"/>
      <w:color w:val="auto"/>
    </w:rPr>
  </w:style>
  <w:style w:type="character" w:customStyle="1" w:styleId="PargrafodaListaCarter">
    <w:name w:val="Parágrafo da Lista Caráter"/>
    <w:aliases w:val="- Bullets Caráter,lista puntata Caráter,lp1 Caráter,Elenco Bullet point Caráter,lista puntata1 Caráter,lp11 Caráter,Elenco Bullet point1 Caráter,lista puntata2 Caráter,lp12 Caráter,List Paragraph2 Caráter,lp13 Caráter"/>
    <w:basedOn w:val="Tipodeletrapredefinidodopargrafo"/>
    <w:link w:val="PargrafodaLista"/>
    <w:uiPriority w:val="34"/>
    <w:rsid w:val="007E50D4"/>
    <w:rPr>
      <w:rFonts w:ascii="Times New Roman" w:hAnsi="Times New Roman"/>
      <w:color w:val="auto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5FCD"/>
    <w:rPr>
      <w:color w:val="808080"/>
      <w:shd w:val="clear" w:color="auto" w:fill="E6E6E6"/>
    </w:rPr>
  </w:style>
  <w:style w:type="table" w:styleId="TabeladeGrelha1Clara">
    <w:name w:val="Grid Table 1 Light"/>
    <w:basedOn w:val="Tabelanormal"/>
    <w:uiPriority w:val="46"/>
    <w:rsid w:val="003A5F79"/>
    <w:pPr>
      <w:spacing w:after="0" w:line="240" w:lineRule="auto"/>
    </w:pPr>
    <w:rPr>
      <w:rFonts w:asciiTheme="minorHAnsi" w:hAnsiTheme="minorHAnsi"/>
      <w:color w:val="auto"/>
      <w:lang w:val="pt-BR"/>
    </w:rPr>
    <w:tblPr>
      <w:tblStyleRowBandSize w:val="1"/>
      <w:tblStyleColBandSize w:val="1"/>
      <w:tblBorders>
        <w:top w:val="single" w:sz="4" w:space="0" w:color="83ABEF" w:themeColor="text1" w:themeTint="66"/>
        <w:left w:val="single" w:sz="4" w:space="0" w:color="83ABEF" w:themeColor="text1" w:themeTint="66"/>
        <w:bottom w:val="single" w:sz="4" w:space="0" w:color="83ABEF" w:themeColor="text1" w:themeTint="66"/>
        <w:right w:val="single" w:sz="4" w:space="0" w:color="83ABEF" w:themeColor="text1" w:themeTint="66"/>
        <w:insideH w:val="single" w:sz="4" w:space="0" w:color="83ABEF" w:themeColor="text1" w:themeTint="66"/>
        <w:insideV w:val="single" w:sz="4" w:space="0" w:color="83ABE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81E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81E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C1C7CE" w:themeColor="accent1" w:themeTint="99"/>
        <w:left w:val="single" w:sz="4" w:space="0" w:color="C1C7CE" w:themeColor="accent1" w:themeTint="99"/>
        <w:bottom w:val="single" w:sz="4" w:space="0" w:color="C1C7CE" w:themeColor="accent1" w:themeTint="99"/>
        <w:right w:val="single" w:sz="4" w:space="0" w:color="C1C7CE" w:themeColor="accent1" w:themeTint="99"/>
        <w:insideH w:val="single" w:sz="4" w:space="0" w:color="C1C7CE" w:themeColor="accent1" w:themeTint="99"/>
        <w:insideV w:val="single" w:sz="4" w:space="0" w:color="C1C7C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2AE" w:themeColor="accent1"/>
          <w:left w:val="single" w:sz="4" w:space="0" w:color="98A2AE" w:themeColor="accent1"/>
          <w:bottom w:val="single" w:sz="4" w:space="0" w:color="98A2AE" w:themeColor="accent1"/>
          <w:right w:val="single" w:sz="4" w:space="0" w:color="98A2AE" w:themeColor="accent1"/>
          <w:insideH w:val="nil"/>
          <w:insideV w:val="nil"/>
        </w:tcBorders>
        <w:shd w:val="clear" w:color="auto" w:fill="98A2AE" w:themeFill="accent1"/>
      </w:tcPr>
    </w:tblStylePr>
    <w:tblStylePr w:type="lastRow">
      <w:rPr>
        <w:b/>
        <w:bCs/>
      </w:rPr>
      <w:tblPr/>
      <w:tcPr>
        <w:tcBorders>
          <w:top w:val="double" w:sz="4" w:space="0" w:color="98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1" w:themeFillTint="33"/>
      </w:tcPr>
    </w:tblStylePr>
    <w:tblStylePr w:type="band1Horz">
      <w:tblPr/>
      <w:tcPr>
        <w:shd w:val="clear" w:color="auto" w:fill="EAEC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C8D2" w:themeColor="accent2"/>
          <w:left w:val="single" w:sz="4" w:space="0" w:color="BEC8D2" w:themeColor="accent2"/>
          <w:bottom w:val="single" w:sz="4" w:space="0" w:color="BEC8D2" w:themeColor="accent2"/>
          <w:right w:val="single" w:sz="4" w:space="0" w:color="BEC8D2" w:themeColor="accent2"/>
          <w:insideH w:val="nil"/>
          <w:insideV w:val="nil"/>
        </w:tcBorders>
        <w:shd w:val="clear" w:color="auto" w:fill="BEC8D2" w:themeFill="accent2"/>
      </w:tcPr>
    </w:tblStylePr>
    <w:tblStylePr w:type="lastRow">
      <w:rPr>
        <w:b/>
        <w:bCs/>
      </w:rPr>
      <w:tblPr/>
      <w:tcPr>
        <w:tcBorders>
          <w:top w:val="double" w:sz="4" w:space="0" w:color="BEC8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3A5F79"/>
    <w:pPr>
      <w:spacing w:after="0" w:line="240" w:lineRule="auto"/>
    </w:pPr>
    <w:rPr>
      <w:color w:val="8295A8" w:themeColor="accent2" w:themeShade="BF"/>
    </w:r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D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D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5F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B4A3A"/>
    <w:pPr>
      <w:spacing w:after="200" w:line="240" w:lineRule="auto"/>
    </w:pPr>
    <w:rPr>
      <w:i/>
      <w:iCs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462F"/>
    <w:rPr>
      <w:color w:val="0B0080" w:themeColor="followedHyperlink"/>
      <w:u w:val="single"/>
    </w:rPr>
  </w:style>
  <w:style w:type="character" w:customStyle="1" w:styleId="katex-mathml">
    <w:name w:val="katex-mathml"/>
    <w:basedOn w:val="Tipodeletrapredefinidodopargrafo"/>
    <w:rsid w:val="00B45E71"/>
  </w:style>
  <w:style w:type="character" w:customStyle="1" w:styleId="mord">
    <w:name w:val="mord"/>
    <w:basedOn w:val="Tipodeletrapredefinidodopargrafo"/>
    <w:rsid w:val="00B45E71"/>
  </w:style>
  <w:style w:type="character" w:customStyle="1" w:styleId="vlist-s">
    <w:name w:val="vlist-s"/>
    <w:basedOn w:val="Tipodeletrapredefinidodopargrafo"/>
    <w:rsid w:val="00B45E71"/>
  </w:style>
  <w:style w:type="paragraph" w:styleId="Textosimples">
    <w:name w:val="Plain Text"/>
    <w:basedOn w:val="Normal"/>
    <w:link w:val="TextosimplesCarter"/>
    <w:uiPriority w:val="99"/>
    <w:unhideWhenUsed/>
    <w:rsid w:val="004C1A65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C1A65"/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styleId="CdigoHTML">
    <w:name w:val="HTML Code"/>
    <w:basedOn w:val="Tipodeletrapredefinidodopargrafo"/>
    <w:uiPriority w:val="99"/>
    <w:semiHidden/>
    <w:unhideWhenUsed/>
    <w:rsid w:val="00701546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Tipodeletrapredefinidodopargrafo"/>
    <w:rsid w:val="00D8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sn_office_templates\Nokia\Nokia%20Pure%20A4%20Basic.dotx" TargetMode="External"/></Relationships>
</file>

<file path=word/theme/theme1.xml><?xml version="1.0" encoding="utf-8"?>
<a:theme xmlns:a="http://schemas.openxmlformats.org/drawingml/2006/main" name="Office Theme">
  <a:themeElements>
    <a:clrScheme name="Nokia 120515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98A2AE"/>
      </a:accent1>
      <a:accent2>
        <a:srgbClr val="BEC8D2"/>
      </a:accent2>
      <a:accent3>
        <a:srgbClr val="00C9FF"/>
      </a:accent3>
      <a:accent4>
        <a:srgbClr val="FF3154"/>
      </a:accent4>
      <a:accent5>
        <a:srgbClr val="FFFB00"/>
      </a:accent5>
      <a:accent6>
        <a:srgbClr val="4BDD33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2E06B3-945B-4F8D-8975-9A84A2484562}">
  <we:reference id="wa104382008" version="1.1.0.1" store="pt-P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D426D2CBF47499880B2D75FDB6B74" ma:contentTypeVersion="15" ma:contentTypeDescription="Create a new document." ma:contentTypeScope="" ma:versionID="47660f60870956d241885e7304b1bcbb">
  <xsd:schema xmlns:xsd="http://www.w3.org/2001/XMLSchema" xmlns:xs="http://www.w3.org/2001/XMLSchema" xmlns:p="http://schemas.microsoft.com/office/2006/metadata/properties" xmlns:ns3="71c5aaf6-e6ce-465b-b873-5148d2a4c105" xmlns:ns4="4d54a877-1e08-42ee-89a6-b96b44f4c348" xmlns:ns5="0b25eb3f-97bb-4779-99e0-959a39923e6f" targetNamespace="http://schemas.microsoft.com/office/2006/metadata/properties" ma:root="true" ma:fieldsID="fe894588d148fee1a239d3c169429251" ns3:_="" ns4:_="" ns5:_="">
    <xsd:import namespace="71c5aaf6-e6ce-465b-b873-5148d2a4c105"/>
    <xsd:import namespace="4d54a877-1e08-42ee-89a6-b96b44f4c348"/>
    <xsd:import namespace="0b25eb3f-97bb-4779-99e0-959a39923e6f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4a877-1e08-42ee-89a6-b96b44f4c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5eb3f-97bb-4779-99e0-959a39923e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4c87397-5fc1-491e-85e7-d6110dbe9cbd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��< ? x m l   v e r s i o n = " 1 . 0 "   e n c o d i n g = " u t f - 1 6 " ? > < A r r a y O f O b j e c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B64237E0-F172-483B-8A06-5916BFD5AC5A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2.xml><?xml version="1.0" encoding="utf-8"?>
<ds:datastoreItem xmlns:ds="http://schemas.openxmlformats.org/officeDocument/2006/customXml" ds:itemID="{F86308C3-8A31-4129-918E-B699E62FC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4d54a877-1e08-42ee-89a6-b96b44f4c348"/>
    <ds:schemaRef ds:uri="0b25eb3f-97bb-4779-99e0-959a39923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496634-BDAE-4177-9C04-6D89E4589D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83A3BCB-E024-4988-86B4-4D910EB5FF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461A30-FCF5-4478-9CD7-7543B5FB8BB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ED1AB90-274B-4F2E-94CA-D17632A3CFDE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C0E18701-92C3-4338-9F33-1A59367B7428}">
  <ds:schemaRefs>
    <ds:schemaRef ds:uri="http://www.w3.org/2001/XMLSchema"/>
  </ds:schemaRefs>
</ds:datastoreItem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Nokia Pure A4 Basic</Template>
  <TotalTime>483</TotalTime>
  <Pages>1</Pages>
  <Words>892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Nuno Silva</cp:lastModifiedBy>
  <cp:revision>65</cp:revision>
  <cp:lastPrinted>2025-01-02T17:23:00Z</cp:lastPrinted>
  <dcterms:created xsi:type="dcterms:W3CDTF">2024-12-31T01:19:00Z</dcterms:created>
  <dcterms:modified xsi:type="dcterms:W3CDTF">2025-04-08T14:32:00Z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Links">
    <vt:lpwstr>{C0E18701-92C3-4338-9F33-1A59367B7428}</vt:lpwstr>
  </property>
  <property fmtid="{D5CDD505-2E9C-101B-9397-08002B2CF9AE}" pid="3" name="ContentTypeId">
    <vt:lpwstr>0x0101005F1D426D2CBF47499880B2D75FDB6B74</vt:lpwstr>
  </property>
</Properties>
</file>